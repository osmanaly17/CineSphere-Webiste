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0442" w14:textId="5B391F16" w:rsidR="00D077E9" w:rsidRDefault="00D077E9" w:rsidP="00D70D02">
      <w:r>
        <w:rPr>
          <w:noProof/>
        </w:rPr>
        <w:drawing>
          <wp:anchor distT="0" distB="0" distL="114300" distR="114300" simplePos="0" relativeHeight="251658240" behindDoc="1" locked="0" layoutInCell="1" allowOverlap="1" wp14:anchorId="55A5A9FE" wp14:editId="02677F72">
            <wp:simplePos x="0" y="0"/>
            <wp:positionH relativeFrom="page">
              <wp:align>left</wp:align>
            </wp:positionH>
            <wp:positionV relativeFrom="page">
              <wp:posOffset>824865</wp:posOffset>
            </wp:positionV>
            <wp:extent cx="7829550" cy="58955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831012" cy="5896674"/>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A73FB99" w14:textId="77777777" w:rsidTr="00D077E9">
        <w:trPr>
          <w:trHeight w:val="1894"/>
        </w:trPr>
        <w:tc>
          <w:tcPr>
            <w:tcW w:w="5580" w:type="dxa"/>
            <w:tcBorders>
              <w:top w:val="nil"/>
              <w:left w:val="nil"/>
              <w:bottom w:val="nil"/>
              <w:right w:val="nil"/>
            </w:tcBorders>
          </w:tcPr>
          <w:p w14:paraId="516F399B" w14:textId="77777777" w:rsidR="00D077E9" w:rsidRDefault="00D077E9" w:rsidP="00D077E9">
            <w:r>
              <w:rPr>
                <w:noProof/>
              </w:rPr>
              <mc:AlternateContent>
                <mc:Choice Requires="wps">
                  <w:drawing>
                    <wp:inline distT="0" distB="0" distL="0" distR="0" wp14:anchorId="2FC3D5F7" wp14:editId="06F43D86">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3CD865E0" w14:textId="27DD3C45" w:rsidR="008443D3" w:rsidRPr="004C6CAA" w:rsidRDefault="008443D3" w:rsidP="008443D3">
                                  <w:pPr>
                                    <w:pStyle w:val="Title"/>
                                    <w:rPr>
                                      <w:color w:val="FFFFFF" w:themeColor="background1"/>
                                    </w:rPr>
                                  </w:pPr>
                                  <w:r w:rsidRPr="004C6CAA">
                                    <w:rPr>
                                      <w:color w:val="FFFFFF" w:themeColor="background1"/>
                                    </w:rPr>
                                    <w:t>CWC Project</w:t>
                                  </w:r>
                                </w:p>
                                <w:p w14:paraId="4868F137" w14:textId="0A21FD1B" w:rsidR="008443D3" w:rsidRPr="004C6CAA" w:rsidRDefault="008443D3" w:rsidP="008443D3">
                                  <w:pPr>
                                    <w:pStyle w:val="Title"/>
                                    <w:rPr>
                                      <w:color w:val="FFFFFF" w:themeColor="background1"/>
                                    </w:rPr>
                                  </w:pPr>
                                  <w:r w:rsidRPr="004C6CAA">
                                    <w:rPr>
                                      <w:color w:val="FFFFFF" w:themeColor="background1"/>
                                    </w:rPr>
                                    <w:t>Cinema Web</w:t>
                                  </w:r>
                                </w:p>
                                <w:p w14:paraId="54C90968" w14:textId="7B2AD949"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FC3D5F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3CD865E0" w14:textId="27DD3C45" w:rsidR="008443D3" w:rsidRPr="004C6CAA" w:rsidRDefault="008443D3" w:rsidP="008443D3">
                            <w:pPr>
                              <w:pStyle w:val="Title"/>
                              <w:rPr>
                                <w:color w:val="FFFFFF" w:themeColor="background1"/>
                              </w:rPr>
                            </w:pPr>
                            <w:r w:rsidRPr="004C6CAA">
                              <w:rPr>
                                <w:color w:val="FFFFFF" w:themeColor="background1"/>
                              </w:rPr>
                              <w:t>CWC Project</w:t>
                            </w:r>
                          </w:p>
                          <w:p w14:paraId="4868F137" w14:textId="0A21FD1B" w:rsidR="008443D3" w:rsidRPr="004C6CAA" w:rsidRDefault="008443D3" w:rsidP="008443D3">
                            <w:pPr>
                              <w:pStyle w:val="Title"/>
                              <w:rPr>
                                <w:color w:val="FFFFFF" w:themeColor="background1"/>
                              </w:rPr>
                            </w:pPr>
                            <w:r w:rsidRPr="004C6CAA">
                              <w:rPr>
                                <w:color w:val="FFFFFF" w:themeColor="background1"/>
                              </w:rPr>
                              <w:t>Cinema Web</w:t>
                            </w:r>
                          </w:p>
                          <w:p w14:paraId="54C90968" w14:textId="7B2AD949" w:rsidR="00D077E9" w:rsidRPr="00D86945" w:rsidRDefault="00D077E9" w:rsidP="00D077E9">
                            <w:pPr>
                              <w:pStyle w:val="Title"/>
                              <w:spacing w:after="0"/>
                            </w:pPr>
                          </w:p>
                        </w:txbxContent>
                      </v:textbox>
                      <w10:anchorlock/>
                    </v:shape>
                  </w:pict>
                </mc:Fallback>
              </mc:AlternateContent>
            </w:r>
          </w:p>
          <w:p w14:paraId="3301E326" w14:textId="77777777" w:rsidR="00D077E9" w:rsidRPr="004C6CAA" w:rsidRDefault="00D077E9" w:rsidP="00D077E9">
            <w:pPr>
              <w:rPr>
                <w:color w:val="FFFFFF" w:themeColor="background1"/>
              </w:rPr>
            </w:pPr>
            <w:r w:rsidRPr="004C6CAA">
              <w:rPr>
                <w:noProof/>
                <w:color w:val="FFFFFF" w:themeColor="background1"/>
              </w:rPr>
              <mc:AlternateContent>
                <mc:Choice Requires="wps">
                  <w:drawing>
                    <wp:inline distT="0" distB="0" distL="0" distR="0" wp14:anchorId="62E8FA85" wp14:editId="1D1CF0B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214D3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" strokecolor="white [3212]" strokeweight="3pt">
                      <w10:anchorlock/>
                    </v:line>
                  </w:pict>
                </mc:Fallback>
              </mc:AlternateContent>
            </w:r>
          </w:p>
        </w:tc>
      </w:tr>
      <w:tr w:rsidR="00D077E9" w14:paraId="451E8FB4" w14:textId="77777777" w:rsidTr="00D077E9">
        <w:trPr>
          <w:trHeight w:val="7636"/>
        </w:trPr>
        <w:tc>
          <w:tcPr>
            <w:tcW w:w="5580" w:type="dxa"/>
            <w:tcBorders>
              <w:top w:val="nil"/>
              <w:left w:val="nil"/>
              <w:bottom w:val="nil"/>
              <w:right w:val="nil"/>
            </w:tcBorders>
          </w:tcPr>
          <w:p w14:paraId="7E8811C4" w14:textId="77777777" w:rsidR="00D077E9" w:rsidRDefault="00D077E9" w:rsidP="00D077E9">
            <w:pPr>
              <w:rPr>
                <w:noProof/>
              </w:rPr>
            </w:pPr>
          </w:p>
        </w:tc>
      </w:tr>
      <w:tr w:rsidR="00D077E9" w14:paraId="11A13A1F" w14:textId="77777777" w:rsidTr="00D077E9">
        <w:trPr>
          <w:trHeight w:val="2171"/>
        </w:trPr>
        <w:tc>
          <w:tcPr>
            <w:tcW w:w="5580" w:type="dxa"/>
            <w:tcBorders>
              <w:top w:val="nil"/>
              <w:left w:val="nil"/>
              <w:bottom w:val="nil"/>
              <w:right w:val="nil"/>
            </w:tcBorders>
          </w:tcPr>
          <w:p w14:paraId="407BBDD7" w14:textId="336FDED4" w:rsidR="00D077E9" w:rsidRPr="004C6CAA" w:rsidRDefault="00D077E9" w:rsidP="00D077E9">
            <w:pPr>
              <w:rPr>
                <w:color w:val="FFFFFF" w:themeColor="background1"/>
              </w:rPr>
            </w:pPr>
          </w:p>
          <w:p w14:paraId="662EA59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5FE219E" wp14:editId="2EDB5DE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7F7EC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" strokecolor="white [3212]" strokeweight="3pt">
                      <w10:anchorlock/>
                    </v:line>
                  </w:pict>
                </mc:Fallback>
              </mc:AlternateContent>
            </w:r>
          </w:p>
          <w:p w14:paraId="26936C72" w14:textId="77777777" w:rsidR="00D077E9" w:rsidRDefault="00D077E9" w:rsidP="00D077E9">
            <w:pPr>
              <w:rPr>
                <w:noProof/>
                <w:sz w:val="10"/>
                <w:szCs w:val="10"/>
              </w:rPr>
            </w:pPr>
          </w:p>
          <w:p w14:paraId="00B41C0C" w14:textId="77777777" w:rsidR="00D077E9" w:rsidRPr="004C6CAA" w:rsidRDefault="00D077E9" w:rsidP="00D077E9">
            <w:pPr>
              <w:rPr>
                <w:noProof/>
                <w:color w:val="FFFFFF" w:themeColor="background1"/>
                <w:sz w:val="10"/>
                <w:szCs w:val="10"/>
              </w:rPr>
            </w:pPr>
          </w:p>
          <w:sdt>
            <w:sdtPr>
              <w:rPr>
                <w:color w:val="FFFFFF" w:themeColor="background1"/>
              </w:rPr>
              <w:id w:val="-1740469667"/>
              <w:placeholder>
                <w:docPart w:val="4F9FED8C748144BA9D6540755383DB98"/>
              </w:placeholder>
              <w15:appearance w15:val="hidden"/>
            </w:sdtPr>
            <w:sdtEndPr>
              <w:rPr>
                <w:sz w:val="22"/>
              </w:rPr>
            </w:sdtEndPr>
            <w:sdtContent>
              <w:p w14:paraId="5C7C5C55" w14:textId="77777777" w:rsidR="008443D3" w:rsidRPr="004C6CAA" w:rsidRDefault="008443D3" w:rsidP="00D077E9">
                <w:pPr>
                  <w:rPr>
                    <w:color w:val="FFFFFF" w:themeColor="background1"/>
                    <w:sz w:val="22"/>
                  </w:rPr>
                </w:pPr>
                <w:r w:rsidRPr="004C6CAA">
                  <w:rPr>
                    <w:color w:val="FFFFFF" w:themeColor="background1"/>
                    <w:sz w:val="22"/>
                  </w:rPr>
                  <w:t>Usman Ali</w:t>
                </w:r>
              </w:p>
              <w:p w14:paraId="18A4A88A" w14:textId="2DAAF86B" w:rsidR="00D077E9" w:rsidRPr="004C6CAA" w:rsidRDefault="008443D3" w:rsidP="00D077E9">
                <w:pPr>
                  <w:rPr>
                    <w:color w:val="FFFFFF" w:themeColor="background1"/>
                    <w:sz w:val="22"/>
                  </w:rPr>
                </w:pPr>
                <w:r w:rsidRPr="004C6CAA">
                  <w:rPr>
                    <w:color w:val="FFFFFF" w:themeColor="background1"/>
                    <w:sz w:val="22"/>
                  </w:rPr>
                  <w:t>Basil Ali</w:t>
                </w:r>
              </w:p>
              <w:p w14:paraId="5711919F" w14:textId="52223FD9" w:rsidR="008443D3" w:rsidRPr="004C6CAA" w:rsidRDefault="008443D3" w:rsidP="00D077E9">
                <w:pPr>
                  <w:rPr>
                    <w:color w:val="FFFFFF" w:themeColor="background1"/>
                    <w:sz w:val="22"/>
                  </w:rPr>
                </w:pPr>
                <w:r w:rsidRPr="004C6CAA">
                  <w:rPr>
                    <w:color w:val="FFFFFF" w:themeColor="background1"/>
                    <w:sz w:val="22"/>
                  </w:rPr>
                  <w:t xml:space="preserve">Rohma Talal </w:t>
                </w:r>
              </w:p>
              <w:p w14:paraId="4A02DE93" w14:textId="5D5A7169" w:rsidR="008443D3" w:rsidRPr="004C6CAA" w:rsidRDefault="008443D3" w:rsidP="00D077E9">
                <w:pPr>
                  <w:rPr>
                    <w:color w:val="FFFFFF" w:themeColor="background1"/>
                    <w:sz w:val="22"/>
                  </w:rPr>
                </w:pPr>
                <w:r w:rsidRPr="004C6CAA">
                  <w:rPr>
                    <w:color w:val="FFFFFF" w:themeColor="background1"/>
                    <w:sz w:val="22"/>
                  </w:rPr>
                  <w:t>Malik Abdul Haseeb</w:t>
                </w:r>
              </w:p>
            </w:sdtContent>
          </w:sdt>
          <w:p w14:paraId="7FE2881A" w14:textId="4F87275C" w:rsidR="00D077E9" w:rsidRDefault="00D077E9" w:rsidP="00D077E9"/>
          <w:p w14:paraId="308C4E36" w14:textId="77777777" w:rsidR="00D077E9" w:rsidRPr="00D86945" w:rsidRDefault="00D077E9" w:rsidP="00D077E9">
            <w:pPr>
              <w:rPr>
                <w:noProof/>
                <w:sz w:val="10"/>
                <w:szCs w:val="10"/>
              </w:rPr>
            </w:pPr>
          </w:p>
        </w:tc>
      </w:tr>
    </w:tbl>
    <w:p w14:paraId="713F7C31" w14:textId="138DBEF3" w:rsidR="00D077E9" w:rsidRDefault="004C6CAA" w:rsidP="004C6CAA">
      <w:r w:rsidRPr="00D967AC">
        <w:rPr>
          <w:noProof/>
        </w:rPr>
        <w:drawing>
          <wp:anchor distT="0" distB="0" distL="114300" distR="114300" simplePos="0" relativeHeight="251661312" behindDoc="0" locked="0" layoutInCell="1" allowOverlap="1" wp14:anchorId="4F11717A" wp14:editId="41C4BA99">
            <wp:simplePos x="0" y="0"/>
            <wp:positionH relativeFrom="column">
              <wp:posOffset>5210810</wp:posOffset>
            </wp:positionH>
            <wp:positionV relativeFrom="paragraph">
              <wp:posOffset>7353300</wp:posOffset>
            </wp:positionV>
            <wp:extent cx="971550" cy="643890"/>
            <wp:effectExtent l="0" t="0" r="0" b="38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0"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5B6CF3EC" wp14:editId="3FE32600">
                <wp:simplePos x="0" y="0"/>
                <wp:positionH relativeFrom="column">
                  <wp:posOffset>-750570</wp:posOffset>
                </wp:positionH>
                <wp:positionV relativeFrom="page">
                  <wp:posOffset>6673215</wp:posOffset>
                </wp:positionV>
                <wp:extent cx="788670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88670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9F2A3F" id="Rectangle 2" o:spid="_x0000_s1026" alt="colored rectangle" style="position:absolute;margin-left:-59.1pt;margin-top:525.45pt;width:621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" fillcolor="#c00000"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2A608C74" wp14:editId="1DF69507">
                <wp:simplePos x="0" y="0"/>
                <wp:positionH relativeFrom="column">
                  <wp:posOffset>-205105</wp:posOffset>
                </wp:positionH>
                <wp:positionV relativeFrom="page">
                  <wp:posOffset>900430</wp:posOffset>
                </wp:positionV>
                <wp:extent cx="3938905" cy="8267700"/>
                <wp:effectExtent l="0" t="0" r="23495" b="1905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2">
                            <a:lumMod val="25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6D1D02"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" fillcolor="#393737 [814]" strokecolor="#024f75 [3204]" strokeweight="2pt">
                <w10:wrap anchory="page"/>
              </v:rect>
            </w:pict>
          </mc:Fallback>
        </mc:AlternateContent>
      </w:r>
      <w:r w:rsidR="00D077E9">
        <w:br w:type="page"/>
      </w:r>
    </w:p>
    <w:p w14:paraId="65876227" w14:textId="77777777" w:rsidR="004C6CAA" w:rsidRDefault="004C6CAA" w:rsidP="00D077E9">
      <w:pPr>
        <w:pStyle w:val="Heading1"/>
      </w:pPr>
    </w:p>
    <w:p w14:paraId="2B8C6833" w14:textId="42DAF8CB" w:rsidR="00D077E9" w:rsidRDefault="008443D3" w:rsidP="00D077E9">
      <w:pPr>
        <w:pStyle w:val="Heading1"/>
      </w:pPr>
      <w:r>
        <w:t>Details and working</w:t>
      </w:r>
    </w:p>
    <w:tbl>
      <w:tblPr>
        <w:tblW w:w="10323" w:type="dxa"/>
        <w:tblInd w:w="-284" w:type="dxa"/>
        <w:tblCellMar>
          <w:left w:w="0" w:type="dxa"/>
          <w:right w:w="0" w:type="dxa"/>
        </w:tblCellMar>
        <w:tblLook w:val="0000" w:firstRow="0" w:lastRow="0" w:firstColumn="0" w:lastColumn="0" w:noHBand="0" w:noVBand="0"/>
      </w:tblPr>
      <w:tblGrid>
        <w:gridCol w:w="10323"/>
      </w:tblGrid>
      <w:tr w:rsidR="00D077E9" w14:paraId="618831A9" w14:textId="77777777" w:rsidTr="008026F9">
        <w:trPr>
          <w:trHeight w:val="3546"/>
        </w:trPr>
        <w:tc>
          <w:tcPr>
            <w:tcW w:w="10323" w:type="dxa"/>
          </w:tcPr>
          <w:sdt>
            <w:sdtPr>
              <w:id w:val="1660650702"/>
              <w:placeholder>
                <w:docPart w:val="8A70B49DF9AB489F985E958F1C816430"/>
              </w:placeholder>
              <w15:dataBinding w:prefixMappings="xmlns:ns0='http://schemas.microsoft.com/temp/samples' " w:xpath="/ns0:employees[1]/ns0:employee[1]/ns0:CompanyName[1]" w:storeItemID="{00000000-0000-0000-0000-000000000000}"/>
              <w15:appearance w15:val="hidden"/>
            </w:sdtPr>
            <w:sdtContent>
              <w:p w14:paraId="4F5E08B8" w14:textId="77777777" w:rsidR="008443D3" w:rsidRDefault="008443D3" w:rsidP="00DF027C">
                <w:pPr>
                  <w:pStyle w:val="Heading2"/>
                </w:pPr>
              </w:p>
              <w:p w14:paraId="4723CA30" w14:textId="43105CCB" w:rsidR="008443D3" w:rsidRDefault="008443D3" w:rsidP="008443D3">
                <w:r>
                  <w:t>Design:</w:t>
                </w:r>
              </w:p>
              <w:p w14:paraId="5168EC8A" w14:textId="4230D446" w:rsidR="00F24FF8" w:rsidRPr="00F24FF8" w:rsidRDefault="008443D3" w:rsidP="00F24FF8">
                <w:pPr>
                  <w:rPr>
                    <w:b w:val="0"/>
                    <w:bCs/>
                  </w:rPr>
                </w:pPr>
                <w:r w:rsidRPr="00F24FF8">
                  <w:rPr>
                    <w:b w:val="0"/>
                    <w:bCs/>
                  </w:rPr>
                  <w:t>This website is totally designed by Usman Ali (</w:t>
                </w:r>
                <w:r w:rsidR="00FA2253" w:rsidRPr="00F24FF8">
                  <w:rPr>
                    <w:b w:val="0"/>
                    <w:bCs/>
                  </w:rPr>
                  <w:t>V</w:t>
                </w:r>
                <w:r w:rsidRPr="00F24FF8">
                  <w:rPr>
                    <w:b w:val="0"/>
                    <w:bCs/>
                  </w:rPr>
                  <w:t xml:space="preserve">isually </w:t>
                </w:r>
                <w:r w:rsidR="00FA2253" w:rsidRPr="00F24FF8">
                  <w:rPr>
                    <w:b w:val="0"/>
                    <w:bCs/>
                  </w:rPr>
                  <w:t>on Figma).</w:t>
                </w:r>
              </w:p>
              <w:p w14:paraId="059DCA26" w14:textId="318AC4A1" w:rsidR="00FA2253" w:rsidRDefault="00371D4C" w:rsidP="00FA2253">
                <w:r>
                  <w:t>Code</w:t>
                </w:r>
                <w:r w:rsidR="00FA2253">
                  <w:t>:</w:t>
                </w:r>
              </w:p>
              <w:p w14:paraId="793282C9" w14:textId="3666427B" w:rsidR="00F24FF8" w:rsidRPr="00F24FF8" w:rsidRDefault="00FA2253" w:rsidP="00F24FF8">
                <w:pPr>
                  <w:rPr>
                    <w:b w:val="0"/>
                    <w:bCs/>
                  </w:rPr>
                </w:pPr>
                <w:r w:rsidRPr="00F24FF8">
                  <w:rPr>
                    <w:b w:val="0"/>
                    <w:bCs/>
                  </w:rPr>
                  <w:t>The code is developed by all members of the group, each member worked on different page</w:t>
                </w:r>
                <w:r w:rsidR="008026F9">
                  <w:rPr>
                    <w:b w:val="0"/>
                    <w:bCs/>
                  </w:rPr>
                  <w:t>s</w:t>
                </w:r>
                <w:r w:rsidR="00F24FF8" w:rsidRPr="00F24FF8">
                  <w:rPr>
                    <w:b w:val="0"/>
                    <w:bCs/>
                  </w:rPr>
                  <w:t xml:space="preserve"> that he or she was assigned</w:t>
                </w:r>
                <w:r w:rsidR="008026F9">
                  <w:rPr>
                    <w:b w:val="0"/>
                    <w:bCs/>
                  </w:rPr>
                  <w:t>.</w:t>
                </w:r>
                <w:r w:rsidR="00F24FF8" w:rsidRPr="00F24FF8">
                  <w:rPr>
                    <w:b w:val="0"/>
                    <w:bCs/>
                  </w:rPr>
                  <w:t xml:space="preserve"> </w:t>
                </w:r>
              </w:p>
              <w:p w14:paraId="1C74F44B" w14:textId="53A00128" w:rsidR="00371D4C" w:rsidRDefault="00371D4C" w:rsidP="00371D4C">
                <w:r>
                  <w:t>Comments:</w:t>
                </w:r>
              </w:p>
              <w:p w14:paraId="4F7F5722" w14:textId="4601CF74" w:rsidR="00371D4C" w:rsidRPr="00F24FF8" w:rsidRDefault="00371D4C" w:rsidP="00371D4C">
                <w:pPr>
                  <w:rPr>
                    <w:b w:val="0"/>
                    <w:bCs/>
                  </w:rPr>
                </w:pPr>
                <w:r w:rsidRPr="00F24FF8">
                  <w:rPr>
                    <w:b w:val="0"/>
                    <w:bCs/>
                  </w:rPr>
                  <w:t xml:space="preserve">Comments are added by members as well as </w:t>
                </w:r>
                <w:proofErr w:type="spellStart"/>
                <w:r w:rsidRPr="00F24FF8">
                  <w:rPr>
                    <w:b w:val="0"/>
                    <w:bCs/>
                  </w:rPr>
                  <w:t>chatgpt</w:t>
                </w:r>
                <w:proofErr w:type="spellEnd"/>
                <w:r w:rsidRPr="00F24FF8">
                  <w:rPr>
                    <w:b w:val="0"/>
                    <w:bCs/>
                  </w:rPr>
                  <w:t xml:space="preserve"> is used to add comments to reduce effort on unrelated things.</w:t>
                </w:r>
              </w:p>
              <w:p w14:paraId="2AFDDD2B" w14:textId="273431E2" w:rsidR="00371D4C" w:rsidRDefault="00371D4C" w:rsidP="00371D4C">
                <w:r>
                  <w:t>Images and Icons:</w:t>
                </w:r>
              </w:p>
              <w:p w14:paraId="47744BAD" w14:textId="3A4BD5A7" w:rsidR="00371D4C" w:rsidRPr="00F24FF8" w:rsidRDefault="00371D4C" w:rsidP="00371D4C">
                <w:pPr>
                  <w:rPr>
                    <w:b w:val="0"/>
                    <w:bCs/>
                  </w:rPr>
                </w:pPr>
                <w:r w:rsidRPr="00F24FF8">
                  <w:rPr>
                    <w:b w:val="0"/>
                    <w:bCs/>
                  </w:rPr>
                  <w:t xml:space="preserve">Images and icons are downloaded from </w:t>
                </w:r>
                <w:proofErr w:type="spellStart"/>
                <w:r w:rsidRPr="00F24FF8">
                  <w:rPr>
                    <w:b w:val="0"/>
                    <w:bCs/>
                  </w:rPr>
                  <w:t>FlatIcon</w:t>
                </w:r>
                <w:proofErr w:type="spellEnd"/>
                <w:r w:rsidRPr="00F24FF8">
                  <w:rPr>
                    <w:b w:val="0"/>
                    <w:bCs/>
                  </w:rPr>
                  <w:t xml:space="preserve"> website</w:t>
                </w:r>
                <w:r w:rsidR="008026F9">
                  <w:rPr>
                    <w:b w:val="0"/>
                    <w:bCs/>
                  </w:rPr>
                  <w:t>, mostly 3</w:t>
                </w:r>
                <w:r w:rsidR="008026F9" w:rsidRPr="008026F9">
                  <w:rPr>
                    <w:b w:val="0"/>
                    <w:bCs/>
                    <w:vertAlign w:val="superscript"/>
                  </w:rPr>
                  <w:t>rd</w:t>
                </w:r>
                <w:r w:rsidR="008026F9">
                  <w:rPr>
                    <w:b w:val="0"/>
                    <w:bCs/>
                  </w:rPr>
                  <w:t xml:space="preserve"> party donated icon from </w:t>
                </w:r>
                <w:proofErr w:type="spellStart"/>
                <w:r w:rsidR="008026F9">
                  <w:rPr>
                    <w:b w:val="0"/>
                    <w:bCs/>
                  </w:rPr>
                  <w:t>freepik</w:t>
                </w:r>
                <w:proofErr w:type="spellEnd"/>
                <w:r w:rsidR="008026F9">
                  <w:rPr>
                    <w:b w:val="0"/>
                    <w:bCs/>
                  </w:rPr>
                  <w:t xml:space="preserve">. </w:t>
                </w:r>
              </w:p>
              <w:p w14:paraId="305E1642" w14:textId="55DA1FDC" w:rsidR="00371D4C" w:rsidRDefault="00371D4C" w:rsidP="00371D4C">
                <w:r>
                  <w:t>JavaScript:</w:t>
                </w:r>
              </w:p>
              <w:p w14:paraId="2488A21E" w14:textId="197E29EB" w:rsidR="00371D4C" w:rsidRDefault="00F24FF8" w:rsidP="00371D4C">
                <w:pPr>
                  <w:rPr>
                    <w:b w:val="0"/>
                    <w:bCs/>
                  </w:rPr>
                </w:pPr>
                <w:r w:rsidRPr="00F24FF8">
                  <w:rPr>
                    <w:b w:val="0"/>
                    <w:bCs/>
                  </w:rPr>
                  <w:t xml:space="preserve">To perform some </w:t>
                </w:r>
                <w:proofErr w:type="gramStart"/>
                <w:r w:rsidRPr="00F24FF8">
                  <w:rPr>
                    <w:b w:val="0"/>
                    <w:bCs/>
                  </w:rPr>
                  <w:t>actions</w:t>
                </w:r>
                <w:proofErr w:type="gramEnd"/>
                <w:r w:rsidRPr="00F24FF8">
                  <w:rPr>
                    <w:b w:val="0"/>
                    <w:bCs/>
                  </w:rPr>
                  <w:t xml:space="preserve"> we added JavaScript from different sources but added the function that we understand.</w:t>
                </w:r>
              </w:p>
              <w:p w14:paraId="7589739E" w14:textId="74D7A98F" w:rsidR="008026F9" w:rsidRDefault="008026F9" w:rsidP="008026F9">
                <w:r>
                  <w:t>Bootstrap</w:t>
                </w:r>
                <w:r>
                  <w:t>:</w:t>
                </w:r>
              </w:p>
              <w:p w14:paraId="35255EA6" w14:textId="7F2705C4" w:rsidR="008026F9" w:rsidRPr="00F24FF8" w:rsidRDefault="008026F9" w:rsidP="008026F9">
                <w:pPr>
                  <w:rPr>
                    <w:b w:val="0"/>
                    <w:bCs/>
                  </w:rPr>
                </w:pPr>
                <w:r>
                  <w:rPr>
                    <w:b w:val="0"/>
                    <w:bCs/>
                  </w:rPr>
                  <w:t>To fulfill the requirement of adding bootstrap, we learned it from the playlist provided by you and added it in most of the pages</w:t>
                </w:r>
                <w:r w:rsidRPr="00F24FF8">
                  <w:rPr>
                    <w:b w:val="0"/>
                    <w:bCs/>
                  </w:rPr>
                  <w:t>.</w:t>
                </w:r>
              </w:p>
              <w:p w14:paraId="6A3ACC77" w14:textId="1D9109C6" w:rsidR="00C100BB" w:rsidRDefault="00C100BB" w:rsidP="00C100BB">
                <w:r>
                  <w:t>Colors</w:t>
                </w:r>
                <w:r>
                  <w:t>:</w:t>
                </w:r>
              </w:p>
              <w:p w14:paraId="6CC2CEF7" w14:textId="3C2A10C8" w:rsidR="00C100BB" w:rsidRPr="00F24FF8" w:rsidRDefault="00C100BB" w:rsidP="00C100BB">
                <w:pPr>
                  <w:rPr>
                    <w:b w:val="0"/>
                    <w:bCs/>
                  </w:rPr>
                </w:pPr>
                <w:r>
                  <w:rPr>
                    <w:b w:val="0"/>
                    <w:bCs/>
                  </w:rPr>
                  <w:t xml:space="preserve">Colors of website are selected very carefully after getting review from fellow students, </w:t>
                </w:r>
                <w:proofErr w:type="spellStart"/>
                <w:r>
                  <w:rPr>
                    <w:b w:val="0"/>
                    <w:bCs/>
                  </w:rPr>
                  <w:t>chatgpt</w:t>
                </w:r>
                <w:proofErr w:type="spellEnd"/>
                <w:r>
                  <w:rPr>
                    <w:b w:val="0"/>
                    <w:bCs/>
                  </w:rPr>
                  <w:t xml:space="preserve"> and khroma.co, behind color selection color selection theory was involved as well.</w:t>
                </w:r>
              </w:p>
              <w:p w14:paraId="64A3A8A3" w14:textId="77777777" w:rsidR="008026F9" w:rsidRPr="00F24FF8" w:rsidRDefault="008026F9" w:rsidP="00371D4C">
                <w:pPr>
                  <w:rPr>
                    <w:b w:val="0"/>
                    <w:bCs/>
                  </w:rPr>
                </w:pPr>
              </w:p>
              <w:p w14:paraId="1F3AB501" w14:textId="77777777" w:rsidR="00371D4C" w:rsidRDefault="00371D4C" w:rsidP="00371D4C"/>
              <w:p w14:paraId="1EDE9712" w14:textId="77777777" w:rsidR="008026F9" w:rsidRDefault="008026F9" w:rsidP="00371D4C"/>
              <w:p w14:paraId="73AD0C43" w14:textId="77777777" w:rsidR="008026F9" w:rsidRDefault="008026F9" w:rsidP="00371D4C"/>
              <w:p w14:paraId="63699A43" w14:textId="77777777" w:rsidR="008026F9" w:rsidRDefault="008026F9" w:rsidP="00371D4C"/>
              <w:p w14:paraId="472B2298" w14:textId="77777777" w:rsidR="008026F9" w:rsidRDefault="008026F9" w:rsidP="00371D4C"/>
              <w:p w14:paraId="55BEF890" w14:textId="77777777" w:rsidR="008026F9" w:rsidRDefault="008026F9" w:rsidP="00371D4C"/>
              <w:p w14:paraId="6C9DA491" w14:textId="77777777" w:rsidR="008026F9" w:rsidRDefault="008026F9" w:rsidP="00371D4C"/>
              <w:p w14:paraId="242800BA" w14:textId="77777777" w:rsidR="008026F9" w:rsidRDefault="008026F9" w:rsidP="00371D4C"/>
              <w:p w14:paraId="6BDD6FD2" w14:textId="77777777" w:rsidR="008026F9" w:rsidRDefault="008026F9" w:rsidP="00371D4C"/>
              <w:p w14:paraId="0D48DC2B" w14:textId="77777777" w:rsidR="008026F9" w:rsidRDefault="008026F9" w:rsidP="00371D4C"/>
              <w:p w14:paraId="23C22DAA" w14:textId="77777777" w:rsidR="008026F9" w:rsidRDefault="008026F9" w:rsidP="00371D4C"/>
              <w:p w14:paraId="25789026" w14:textId="77777777" w:rsidR="008026F9" w:rsidRDefault="008026F9" w:rsidP="00371D4C"/>
              <w:p w14:paraId="4BAB861E" w14:textId="77777777" w:rsidR="008026F9" w:rsidRPr="00371D4C" w:rsidRDefault="008026F9" w:rsidP="00371D4C"/>
              <w:p w14:paraId="09D84A0F" w14:textId="77777777" w:rsidR="008026F9" w:rsidRDefault="008026F9" w:rsidP="00F24FF8">
                <w:pPr>
                  <w:pStyle w:val="Heading2"/>
                </w:pPr>
              </w:p>
              <w:p w14:paraId="4C65264E" w14:textId="0E450B89" w:rsidR="008443D3" w:rsidRPr="008443D3" w:rsidRDefault="008443D3" w:rsidP="00F24FF8">
                <w:pPr>
                  <w:pStyle w:val="Heading2"/>
                </w:pPr>
                <w:r>
                  <w:t>Project is described below:</w:t>
                </w:r>
              </w:p>
            </w:sdtContent>
          </w:sdt>
          <w:p w14:paraId="3949C775" w14:textId="059B10DC" w:rsidR="00DF027C" w:rsidRDefault="008443D3" w:rsidP="008443D3">
            <w:r>
              <w:t>First submission:</w:t>
            </w:r>
          </w:p>
          <w:p w14:paraId="695242D4" w14:textId="77777777" w:rsidR="00DF027C" w:rsidRDefault="008443D3" w:rsidP="00DF027C">
            <w:pPr>
              <w:pStyle w:val="Content"/>
            </w:pPr>
            <w:r>
              <w:t>In first submission page distribution is as following:</w:t>
            </w:r>
          </w:p>
          <w:p w14:paraId="7A307A7A" w14:textId="1EF2F4F8" w:rsidR="008443D3" w:rsidRDefault="008443D3" w:rsidP="008443D3">
            <w:pPr>
              <w:pStyle w:val="Content"/>
              <w:numPr>
                <w:ilvl w:val="0"/>
                <w:numId w:val="1"/>
              </w:numPr>
            </w:pPr>
            <w:r>
              <w:t>Usman Ali – Home Page</w:t>
            </w:r>
            <w:r w:rsidR="008026F9">
              <w:t xml:space="preserve"> + Header + Footer</w:t>
            </w:r>
          </w:p>
          <w:p w14:paraId="06D3F6B2" w14:textId="77777777" w:rsidR="008443D3" w:rsidRDefault="008443D3" w:rsidP="008443D3">
            <w:pPr>
              <w:pStyle w:val="Content"/>
              <w:numPr>
                <w:ilvl w:val="0"/>
                <w:numId w:val="1"/>
              </w:numPr>
            </w:pPr>
            <w:r>
              <w:t>Basil Ali – About Page</w:t>
            </w:r>
          </w:p>
          <w:p w14:paraId="533825C6" w14:textId="77777777" w:rsidR="008443D3" w:rsidRDefault="008443D3" w:rsidP="008443D3">
            <w:pPr>
              <w:pStyle w:val="Content"/>
              <w:numPr>
                <w:ilvl w:val="0"/>
                <w:numId w:val="1"/>
              </w:numPr>
            </w:pPr>
            <w:r>
              <w:t>Rohma – Special Screening Page</w:t>
            </w:r>
          </w:p>
          <w:p w14:paraId="5E75A001" w14:textId="40EB906D" w:rsidR="008443D3" w:rsidRDefault="008443D3" w:rsidP="008443D3">
            <w:pPr>
              <w:pStyle w:val="Content"/>
              <w:numPr>
                <w:ilvl w:val="0"/>
                <w:numId w:val="1"/>
              </w:numPr>
            </w:pPr>
            <w:r>
              <w:t>Haseeb</w:t>
            </w:r>
            <w:r w:rsidR="008026F9">
              <w:t xml:space="preserve"> &amp; Usman</w:t>
            </w:r>
            <w:r>
              <w:t xml:space="preserve"> – Loyalty card and Membership Page</w:t>
            </w:r>
          </w:p>
        </w:tc>
      </w:tr>
      <w:tr w:rsidR="00DF027C" w14:paraId="6100E8B5" w14:textId="77777777" w:rsidTr="008026F9">
        <w:trPr>
          <w:trHeight w:val="5931"/>
        </w:trPr>
        <w:tc>
          <w:tcPr>
            <w:tcW w:w="10323" w:type="dxa"/>
          </w:tcPr>
          <w:p w14:paraId="76B8BB88" w14:textId="1E261380" w:rsidR="008026F9" w:rsidRDefault="008026F9" w:rsidP="008026F9">
            <w:r>
              <w:lastRenderedPageBreak/>
              <w:t>Second</w:t>
            </w:r>
            <w:r>
              <w:t xml:space="preserve"> submission:</w:t>
            </w:r>
          </w:p>
          <w:p w14:paraId="27FF5615" w14:textId="77777777" w:rsidR="008026F9" w:rsidRDefault="008026F9" w:rsidP="008026F9">
            <w:pPr>
              <w:pStyle w:val="Content"/>
            </w:pPr>
            <w:r>
              <w:t>In first submission page distribution is as following:</w:t>
            </w:r>
          </w:p>
          <w:p w14:paraId="099618E8" w14:textId="5DD924D8" w:rsidR="008026F9" w:rsidRDefault="008026F9" w:rsidP="008026F9">
            <w:pPr>
              <w:pStyle w:val="Content"/>
              <w:numPr>
                <w:ilvl w:val="0"/>
                <w:numId w:val="1"/>
              </w:numPr>
            </w:pPr>
            <w:r>
              <w:t xml:space="preserve">Usman Ali – </w:t>
            </w:r>
            <w:r w:rsidRPr="008026F9">
              <w:t>Q&amp;A + T&amp;C + About Us</w:t>
            </w:r>
          </w:p>
          <w:p w14:paraId="5E463560" w14:textId="4DA17609" w:rsidR="008026F9" w:rsidRDefault="008026F9" w:rsidP="008026F9">
            <w:pPr>
              <w:pStyle w:val="Content"/>
              <w:numPr>
                <w:ilvl w:val="0"/>
                <w:numId w:val="1"/>
              </w:numPr>
            </w:pPr>
            <w:r>
              <w:t xml:space="preserve">Basil Ali – </w:t>
            </w:r>
            <w:r w:rsidRPr="008026F9">
              <w:t>Playing Now</w:t>
            </w:r>
            <w:r>
              <w:t xml:space="preserve"> </w:t>
            </w:r>
            <w:r w:rsidRPr="008026F9">
              <w:t xml:space="preserve">+ </w:t>
            </w:r>
            <w:r>
              <w:t>Genre</w:t>
            </w:r>
            <w:r w:rsidRPr="008026F9">
              <w:t xml:space="preserve"> pages</w:t>
            </w:r>
          </w:p>
          <w:p w14:paraId="467A8D73" w14:textId="463A10A9" w:rsidR="008026F9" w:rsidRDefault="008026F9" w:rsidP="008026F9">
            <w:pPr>
              <w:pStyle w:val="Content"/>
              <w:numPr>
                <w:ilvl w:val="0"/>
                <w:numId w:val="1"/>
              </w:numPr>
            </w:pPr>
            <w:r>
              <w:t xml:space="preserve">Rohma – </w:t>
            </w:r>
            <w:r w:rsidRPr="008026F9">
              <w:t>Confirmation + Movie pages</w:t>
            </w:r>
          </w:p>
          <w:p w14:paraId="07090033" w14:textId="777410BB" w:rsidR="008026F9" w:rsidRDefault="008026F9" w:rsidP="008026F9">
            <w:pPr>
              <w:pStyle w:val="Content"/>
              <w:numPr>
                <w:ilvl w:val="0"/>
                <w:numId w:val="1"/>
              </w:numPr>
              <w:rPr>
                <w:b/>
                <w:bCs/>
                <w:iCs/>
                <w:sz w:val="36"/>
              </w:rPr>
            </w:pPr>
            <w:r>
              <w:t xml:space="preserve">Haseeb </w:t>
            </w:r>
            <w:r>
              <w:t xml:space="preserve">&amp; Usman </w:t>
            </w:r>
            <w:r>
              <w:t xml:space="preserve">– </w:t>
            </w:r>
            <w:r w:rsidRPr="008026F9">
              <w:t>Ticket booking</w:t>
            </w:r>
            <w:r>
              <w:t xml:space="preserve"> + S</w:t>
            </w:r>
            <w:r w:rsidRPr="008026F9">
              <w:t xml:space="preserve">eat </w:t>
            </w:r>
            <w:r>
              <w:t>S</w:t>
            </w:r>
            <w:r w:rsidRPr="008026F9">
              <w:t>election</w:t>
            </w:r>
          </w:p>
          <w:p w14:paraId="211EF536" w14:textId="77777777" w:rsidR="008026F9" w:rsidRDefault="008026F9" w:rsidP="00DF027C">
            <w:pPr>
              <w:pStyle w:val="Content"/>
              <w:rPr>
                <w:b/>
                <w:bCs/>
                <w:iCs/>
                <w:sz w:val="36"/>
              </w:rPr>
            </w:pPr>
          </w:p>
          <w:p w14:paraId="3098F340" w14:textId="77777777" w:rsidR="008026F9" w:rsidRDefault="008026F9" w:rsidP="00DF027C">
            <w:pPr>
              <w:pStyle w:val="Content"/>
              <w:rPr>
                <w:b/>
                <w:bCs/>
                <w:iCs/>
                <w:sz w:val="36"/>
              </w:rPr>
            </w:pPr>
          </w:p>
          <w:p w14:paraId="2BD3B04A" w14:textId="4505D717" w:rsidR="00DF027C" w:rsidRDefault="00F24FF8" w:rsidP="00DF027C">
            <w:pPr>
              <w:pStyle w:val="Content"/>
              <w:rPr>
                <w:b/>
                <w:bCs/>
                <w:iCs/>
                <w:sz w:val="36"/>
              </w:rPr>
            </w:pPr>
            <w:r w:rsidRPr="00F24FF8">
              <w:rPr>
                <w:b/>
                <w:bCs/>
                <w:iCs/>
                <w:sz w:val="36"/>
              </w:rPr>
              <w:t>Remarks</w:t>
            </w:r>
            <w:r>
              <w:rPr>
                <w:b/>
                <w:bCs/>
                <w:iCs/>
                <w:sz w:val="36"/>
              </w:rPr>
              <w:t xml:space="preserve"> for submission:</w:t>
            </w:r>
          </w:p>
          <w:p w14:paraId="3A37CBA5" w14:textId="4E5F9C8E" w:rsidR="00F24FF8" w:rsidRDefault="00C100BB" w:rsidP="00C100BB">
            <w:pPr>
              <w:pStyle w:val="Content"/>
              <w:rPr>
                <w:iCs/>
                <w:sz w:val="32"/>
                <w:szCs w:val="32"/>
              </w:rPr>
            </w:pPr>
            <w:r>
              <w:rPr>
                <w:iCs/>
                <w:sz w:val="32"/>
                <w:szCs w:val="32"/>
              </w:rPr>
              <w:t xml:space="preserve">This website was our first project and we put our maximum effort even one of our members spent 78 hours (8, 12 hours of constative working for one page). We hope that you will like this </w:t>
            </w:r>
            <w:proofErr w:type="gramStart"/>
            <w:r>
              <w:rPr>
                <w:iCs/>
                <w:sz w:val="32"/>
                <w:szCs w:val="32"/>
              </w:rPr>
              <w:t>website,  we</w:t>
            </w:r>
            <w:proofErr w:type="gramEnd"/>
            <w:r>
              <w:rPr>
                <w:iCs/>
                <w:sz w:val="32"/>
                <w:szCs w:val="32"/>
              </w:rPr>
              <w:t xml:space="preserve"> have used minimalistic dark theme and design and made it very clear so there is no UX problem.</w:t>
            </w:r>
          </w:p>
          <w:p w14:paraId="4A740C19" w14:textId="049D05D0" w:rsidR="00F24FF8" w:rsidRPr="00F24FF8" w:rsidRDefault="00F24FF8" w:rsidP="00F24FF8">
            <w:pPr>
              <w:pStyle w:val="Content"/>
              <w:jc w:val="center"/>
              <w:rPr>
                <w:b/>
                <w:bCs/>
                <w:iCs/>
                <w:sz w:val="32"/>
                <w:szCs w:val="32"/>
              </w:rPr>
            </w:pPr>
            <w:r w:rsidRPr="00F24FF8">
              <w:rPr>
                <w:b/>
                <w:bCs/>
                <w:iCs/>
                <w:sz w:val="32"/>
                <w:szCs w:val="32"/>
              </w:rPr>
              <w:t>----------</w:t>
            </w:r>
          </w:p>
        </w:tc>
      </w:tr>
    </w:tbl>
    <w:p w14:paraId="7AEC487C" w14:textId="77777777" w:rsidR="0087605E" w:rsidRPr="00D70D02" w:rsidRDefault="0087605E" w:rsidP="00DF027C"/>
    <w:sectPr w:rsidR="0087605E"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D4C63" w14:textId="77777777" w:rsidR="00EC03F8" w:rsidRDefault="00EC03F8">
      <w:r>
        <w:separator/>
      </w:r>
    </w:p>
    <w:p w14:paraId="6E386547" w14:textId="77777777" w:rsidR="00EC03F8" w:rsidRDefault="00EC03F8"/>
  </w:endnote>
  <w:endnote w:type="continuationSeparator" w:id="0">
    <w:p w14:paraId="7A35CA97" w14:textId="77777777" w:rsidR="00EC03F8" w:rsidRDefault="00EC03F8">
      <w:r>
        <w:continuationSeparator/>
      </w:r>
    </w:p>
    <w:p w14:paraId="7CA9EB4D" w14:textId="77777777" w:rsidR="00EC03F8" w:rsidRDefault="00EC0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3A033F2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99A5A5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87A4" w14:textId="77777777" w:rsidR="00EC03F8" w:rsidRDefault="00EC03F8">
      <w:r>
        <w:separator/>
      </w:r>
    </w:p>
    <w:p w14:paraId="0D248456" w14:textId="77777777" w:rsidR="00EC03F8" w:rsidRDefault="00EC03F8"/>
  </w:footnote>
  <w:footnote w:type="continuationSeparator" w:id="0">
    <w:p w14:paraId="00F49C3F" w14:textId="77777777" w:rsidR="00EC03F8" w:rsidRDefault="00EC03F8">
      <w:r>
        <w:continuationSeparator/>
      </w:r>
    </w:p>
    <w:p w14:paraId="431AD1B6" w14:textId="77777777" w:rsidR="00EC03F8" w:rsidRDefault="00EC03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F6F5DB5" w14:textId="77777777" w:rsidTr="00D077E9">
      <w:trPr>
        <w:trHeight w:val="978"/>
      </w:trPr>
      <w:tc>
        <w:tcPr>
          <w:tcW w:w="9990" w:type="dxa"/>
          <w:tcBorders>
            <w:top w:val="nil"/>
            <w:left w:val="nil"/>
            <w:bottom w:val="single" w:sz="36" w:space="0" w:color="34ABA2" w:themeColor="accent3"/>
            <w:right w:val="nil"/>
          </w:tcBorders>
        </w:tcPr>
        <w:p w14:paraId="15BDDA60" w14:textId="77777777" w:rsidR="00D077E9" w:rsidRDefault="00D077E9">
          <w:pPr>
            <w:pStyle w:val="Header"/>
          </w:pPr>
        </w:p>
      </w:tc>
    </w:tr>
  </w:tbl>
  <w:p w14:paraId="5E6AB182"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93D0D"/>
    <w:multiLevelType w:val="hybridMultilevel"/>
    <w:tmpl w:val="B3EE3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9730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D3"/>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4253B"/>
    <w:rsid w:val="00366C7E"/>
    <w:rsid w:val="00371D4C"/>
    <w:rsid w:val="00384EA3"/>
    <w:rsid w:val="003A39A1"/>
    <w:rsid w:val="003C2191"/>
    <w:rsid w:val="003D3863"/>
    <w:rsid w:val="004110DE"/>
    <w:rsid w:val="0044085A"/>
    <w:rsid w:val="004B21A5"/>
    <w:rsid w:val="004C6CAA"/>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026F9"/>
    <w:rsid w:val="008443D3"/>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45235"/>
    <w:rsid w:val="00A532F3"/>
    <w:rsid w:val="00A8489E"/>
    <w:rsid w:val="00AC29F3"/>
    <w:rsid w:val="00B231E5"/>
    <w:rsid w:val="00C02B87"/>
    <w:rsid w:val="00C100BB"/>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C03F8"/>
    <w:rsid w:val="00EF555B"/>
    <w:rsid w:val="00F027BB"/>
    <w:rsid w:val="00F11DCF"/>
    <w:rsid w:val="00F162EA"/>
    <w:rsid w:val="00F24FF8"/>
    <w:rsid w:val="00F52D27"/>
    <w:rsid w:val="00F83527"/>
    <w:rsid w:val="00FA2253"/>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12DA"/>
  <w15:docId w15:val="{14DD32B6-6157-4EB2-8A79-709D4AFA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az%20Ali\AppData\Local\Microsoft\Office\16.0\DTS\en-PK%7b135E2063-193F-4068-B41B-0FECDED06E59%7d\%7bE653DE2B-B246-4AC6-8E6C-AEAA17093D17%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9FED8C748144BA9D6540755383DB98"/>
        <w:category>
          <w:name w:val="General"/>
          <w:gallery w:val="placeholder"/>
        </w:category>
        <w:types>
          <w:type w:val="bbPlcHdr"/>
        </w:types>
        <w:behaviors>
          <w:behavior w:val="content"/>
        </w:behaviors>
        <w:guid w:val="{88D00E07-5C0D-499E-A2AB-9CFB73CC40ED}"/>
      </w:docPartPr>
      <w:docPartBody>
        <w:p w:rsidR="00712992" w:rsidRDefault="00000000">
          <w:pPr>
            <w:pStyle w:val="4F9FED8C748144BA9D6540755383DB98"/>
          </w:pPr>
          <w:r>
            <w:t>COMPANY NAME</w:t>
          </w:r>
        </w:p>
      </w:docPartBody>
    </w:docPart>
    <w:docPart>
      <w:docPartPr>
        <w:name w:val="8A70B49DF9AB489F985E958F1C816430"/>
        <w:category>
          <w:name w:val="General"/>
          <w:gallery w:val="placeholder"/>
        </w:category>
        <w:types>
          <w:type w:val="bbPlcHdr"/>
        </w:types>
        <w:behaviors>
          <w:behavior w:val="content"/>
        </w:behaviors>
        <w:guid w:val="{8B828A13-E1BD-4870-BA1F-09EEE5CA6883}"/>
      </w:docPartPr>
      <w:docPartBody>
        <w:p w:rsidR="00712992" w:rsidRDefault="00000000">
          <w:pPr>
            <w:pStyle w:val="8A70B49DF9AB489F985E958F1C81643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7D"/>
    <w:rsid w:val="00505F6F"/>
    <w:rsid w:val="00712992"/>
    <w:rsid w:val="00EB457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EAB9D14B6C2A47D2993EC53E455DFD52">
    <w:name w:val="EAB9D14B6C2A47D2993EC53E455DFD52"/>
  </w:style>
  <w:style w:type="paragraph" w:customStyle="1" w:styleId="4F9FED8C748144BA9D6540755383DB98">
    <w:name w:val="4F9FED8C748144BA9D6540755383DB98"/>
  </w:style>
  <w:style w:type="paragraph" w:customStyle="1" w:styleId="8A70B49DF9AB489F985E958F1C816430">
    <w:name w:val="8A70B49DF9AB489F985E958F1C816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D2EF9-AA7E-41BF-BBEA-E49DF931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{E653DE2B-B246-4AC6-8E6C-AEAA17093D17}tf16392850_win32</Template>
  <TotalTime>63</TotalTime>
  <Pages>4</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Faraz Ali</dc:creator>
  <cp:keywords/>
  <cp:lastModifiedBy>Usman Ali</cp:lastModifiedBy>
  <cp:revision>4</cp:revision>
  <cp:lastPrinted>2006-08-01T17:47:00Z</cp:lastPrinted>
  <dcterms:created xsi:type="dcterms:W3CDTF">2023-12-13T14:56:00Z</dcterms:created>
  <dcterms:modified xsi:type="dcterms:W3CDTF">2023-12-30T18:20:00Z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